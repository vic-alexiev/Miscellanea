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857C" w14:textId="133B26B9" w:rsidR="00787C12" w:rsidRPr="00787C12" w:rsidRDefault="00787C12" w:rsidP="00787C12">
      <w:pPr>
        <w:pStyle w:val="Heading1"/>
        <w:rPr>
          <w:color w:val="8F1FF7"/>
          <w:u w:val="single"/>
        </w:rPr>
      </w:pPr>
      <w:bookmarkStart w:id="0" w:name="_Toc110649909"/>
      <w:bookmarkStart w:id="1" w:name="_Toc132448771"/>
      <w:bookmarkStart w:id="2" w:name="_Toc211597739"/>
      <w:bookmarkStart w:id="3" w:name="_Toc75858768"/>
      <w:r w:rsidRPr="00787C12">
        <w:rPr>
          <w:color w:val="8F1FF7"/>
          <w:u w:val="single"/>
        </w:rPr>
        <w:t>Allocate Software Engineer Programming Assignment</w:t>
      </w:r>
    </w:p>
    <w:p w14:paraId="18138D8E" w14:textId="7EDA02AC" w:rsidR="005A0C91" w:rsidRPr="005E3E68" w:rsidRDefault="005A0C91" w:rsidP="005A0C91">
      <w:pPr>
        <w:rPr>
          <w:rFonts w:ascii="Calibri Light" w:hAnsi="Calibri Light"/>
        </w:rPr>
      </w:pPr>
      <w:r w:rsidRPr="005E3E68">
        <w:rPr>
          <w:rFonts w:ascii="Calibri Light" w:hAnsi="Calibri Light"/>
        </w:rPr>
        <w:t>Oct 2017</w:t>
      </w:r>
    </w:p>
    <w:p w14:paraId="412A45AC" w14:textId="77777777" w:rsidR="005A0C91" w:rsidRPr="005E3E68" w:rsidRDefault="005A0C91" w:rsidP="005A0C91">
      <w:pPr>
        <w:rPr>
          <w:rFonts w:ascii="Calibri Light" w:hAnsi="Calibri Light"/>
        </w:rPr>
      </w:pPr>
    </w:p>
    <w:p w14:paraId="0DBF9D19" w14:textId="77777777" w:rsidR="005A0C91" w:rsidRPr="005E3E68" w:rsidRDefault="005A0C91" w:rsidP="005A0C91">
      <w:pPr>
        <w:pStyle w:val="Heading2"/>
        <w:rPr>
          <w:rFonts w:ascii="Calibri Light" w:hAnsi="Calibri Light"/>
        </w:rPr>
      </w:pPr>
      <w:r w:rsidRPr="005E3E68">
        <w:rPr>
          <w:rFonts w:ascii="Calibri Light" w:hAnsi="Calibri Light"/>
        </w:rPr>
        <w:t>Instructions</w:t>
      </w:r>
    </w:p>
    <w:p w14:paraId="1EE1273A" w14:textId="77777777" w:rsidR="005971F8" w:rsidRDefault="005971F8" w:rsidP="005971F8">
      <w:r>
        <w:t>The time limit for completing and returning the assignment is two days. Please feel free to use external resources and information to help you with your solutions.</w:t>
      </w:r>
    </w:p>
    <w:p w14:paraId="3EAA9FF5" w14:textId="77777777" w:rsidR="005971F8" w:rsidRDefault="005971F8" w:rsidP="005971F8">
      <w:r>
        <w:t xml:space="preserve">This is an opportunity for you to show us your </w:t>
      </w:r>
      <w:proofErr w:type="gramStart"/>
      <w:r>
        <w:t>object oriented</w:t>
      </w:r>
      <w:proofErr w:type="gramEnd"/>
      <w:r>
        <w:t xml:space="preserve"> design skills and knowledge of best practices. We will be looking for solutions that implement SOLID principles and design methods leading to well-structured maintainable code.</w:t>
      </w:r>
    </w:p>
    <w:p w14:paraId="32C74336" w14:textId="77777777" w:rsidR="005971F8" w:rsidRDefault="005971F8" w:rsidP="005971F8">
      <w:r>
        <w:t>Zip up your completed solutions and upload to Google Drive – details will be supplied by our recruiter. Include your name as part of the zip file name.</w:t>
      </w:r>
    </w:p>
    <w:p w14:paraId="216A33DA" w14:textId="77777777" w:rsidR="005971F8" w:rsidRDefault="005971F8" w:rsidP="005971F8">
      <w:r>
        <w:t>If you have any hand-written parts (e.g. class diagrams) then scan these, or if you don’t have access to a scanner bring them with you if you are invited to an interview.</w:t>
      </w:r>
    </w:p>
    <w:p w14:paraId="55644469" w14:textId="025405BF" w:rsidR="005A0C91" w:rsidRPr="005E3E68" w:rsidRDefault="005971F8" w:rsidP="005971F8">
      <w:pPr>
        <w:rPr>
          <w:rFonts w:ascii="Calibri Light" w:hAnsi="Calibri Light"/>
        </w:rPr>
      </w:pPr>
      <w:r>
        <w:t>Good luck!</w:t>
      </w:r>
    </w:p>
    <w:p w14:paraId="02A16137" w14:textId="77777777" w:rsidR="005A0C91" w:rsidRPr="005E3E68" w:rsidRDefault="005A0C91" w:rsidP="005A0C91">
      <w:pPr>
        <w:spacing w:after="200" w:line="276" w:lineRule="auto"/>
        <w:rPr>
          <w:rFonts w:ascii="Calibri Light" w:hAnsi="Calibri Light"/>
        </w:rPr>
      </w:pPr>
      <w:r w:rsidRPr="005E3E68">
        <w:rPr>
          <w:rFonts w:ascii="Calibri Light" w:hAnsi="Calibri Light"/>
        </w:rPr>
        <w:br w:type="page"/>
      </w:r>
    </w:p>
    <w:p w14:paraId="041B3222" w14:textId="2DEA843B" w:rsidR="005A0C91" w:rsidRDefault="005A0C91" w:rsidP="005A0C91">
      <w:pPr>
        <w:pStyle w:val="Heading2"/>
        <w:rPr>
          <w:rFonts w:ascii="Calibri Light" w:hAnsi="Calibri Light"/>
          <w:sz w:val="32"/>
        </w:rPr>
      </w:pPr>
      <w:r w:rsidRPr="005A0C91">
        <w:rPr>
          <w:rFonts w:ascii="Calibri Light" w:hAnsi="Calibri Light"/>
          <w:sz w:val="32"/>
        </w:rPr>
        <w:lastRenderedPageBreak/>
        <w:t xml:space="preserve">The </w:t>
      </w:r>
      <w:proofErr w:type="spellStart"/>
      <w:r w:rsidRPr="005A0C91">
        <w:rPr>
          <w:rFonts w:ascii="Calibri Light" w:hAnsi="Calibri Light"/>
          <w:sz w:val="32"/>
        </w:rPr>
        <w:t>OldMacDonald</w:t>
      </w:r>
      <w:proofErr w:type="spellEnd"/>
      <w:r w:rsidRPr="005A0C91">
        <w:rPr>
          <w:rFonts w:ascii="Calibri Light" w:hAnsi="Calibri Light"/>
          <w:sz w:val="32"/>
        </w:rPr>
        <w:t xml:space="preserve"> app</w:t>
      </w:r>
    </w:p>
    <w:p w14:paraId="037B4573" w14:textId="39AA764E" w:rsidR="005971F8" w:rsidRPr="00B3575F" w:rsidRDefault="005971F8" w:rsidP="005971F8">
      <w:pPr>
        <w:rPr>
          <w:b/>
        </w:rPr>
      </w:pPr>
      <w:r w:rsidRPr="00B3575F">
        <w:rPr>
          <w:b/>
        </w:rPr>
        <w:t>Question 1</w:t>
      </w:r>
    </w:p>
    <w:p w14:paraId="4C913E1F" w14:textId="11A86018" w:rsidR="005971F8" w:rsidRDefault="005971F8" w:rsidP="005971F8">
      <w:r>
        <w:t>Write a console program in C# to print out 5 verses of the nursery rhyme “Old MacDonald Had a Farm” with 5 animals of your choosing.</w:t>
      </w:r>
    </w:p>
    <w:p w14:paraId="7B091BE0" w14:textId="77777777" w:rsidR="005971F8" w:rsidRDefault="005971F8" w:rsidP="005971F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B82E2" wp14:editId="470E7B98">
                <wp:simplePos x="0" y="0"/>
                <wp:positionH relativeFrom="column">
                  <wp:posOffset>500592</wp:posOffset>
                </wp:positionH>
                <wp:positionV relativeFrom="paragraph">
                  <wp:posOffset>387138</wp:posOffset>
                </wp:positionV>
                <wp:extent cx="4335145" cy="2103967"/>
                <wp:effectExtent l="0" t="0" r="2730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145" cy="2103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1061F" w14:textId="77777777" w:rsidR="005971F8" w:rsidRDefault="005971F8" w:rsidP="005971F8">
                            <w:pPr>
                              <w:spacing w:after="0"/>
                            </w:pPr>
                            <w:r>
                              <w:t>Verse:</w:t>
                            </w:r>
                          </w:p>
                          <w:p w14:paraId="0D24A7EF" w14:textId="77777777" w:rsidR="005971F8" w:rsidRDefault="005971F8" w:rsidP="005971F8">
                            <w:pPr>
                              <w:spacing w:after="0"/>
                              <w:ind w:left="720"/>
                            </w:pPr>
                            <w:r>
                              <w:t>Old MacDonald had a farm, E I E I O,</w:t>
                            </w:r>
                          </w:p>
                          <w:p w14:paraId="524B390A" w14:textId="77777777" w:rsidR="005971F8" w:rsidRDefault="005971F8" w:rsidP="005971F8">
                            <w:pPr>
                              <w:spacing w:after="0"/>
                              <w:ind w:left="720"/>
                            </w:pPr>
                            <w:r>
                              <w:t xml:space="preserve">And on his </w:t>
                            </w:r>
                            <w:proofErr w:type="gramStart"/>
                            <w:r>
                              <w:t>farm</w:t>
                            </w:r>
                            <w:proofErr w:type="gramEnd"/>
                            <w:r>
                              <w:t xml:space="preserve"> he had a cow, E I E I O.</w:t>
                            </w:r>
                          </w:p>
                          <w:p w14:paraId="2AD81DD5" w14:textId="77777777" w:rsidR="005971F8" w:rsidRDefault="005971F8" w:rsidP="005971F8">
                            <w:pPr>
                              <w:spacing w:after="0"/>
                              <w:ind w:left="720"/>
                            </w:pPr>
                            <w:r>
                              <w:t xml:space="preserve">With a moo </w:t>
                            </w:r>
                            <w:proofErr w:type="spellStart"/>
                            <w:r>
                              <w:t>moo</w:t>
                            </w:r>
                            <w:proofErr w:type="spellEnd"/>
                            <w:r>
                              <w:t xml:space="preserve"> here and a moo </w:t>
                            </w:r>
                            <w:proofErr w:type="spellStart"/>
                            <w:r>
                              <w:t>moo</w:t>
                            </w:r>
                            <w:proofErr w:type="spellEnd"/>
                            <w:r>
                              <w:t xml:space="preserve"> there,</w:t>
                            </w:r>
                          </w:p>
                          <w:p w14:paraId="3FFD4F1E" w14:textId="77777777" w:rsidR="005971F8" w:rsidRDefault="005971F8" w:rsidP="005971F8">
                            <w:pPr>
                              <w:spacing w:after="0"/>
                              <w:ind w:left="720"/>
                            </w:pPr>
                            <w:r>
                              <w:t xml:space="preserve">Here a moo, there a moo, </w:t>
                            </w:r>
                            <w:proofErr w:type="spellStart"/>
                            <w:r>
                              <w:t>ev'rywhere</w:t>
                            </w:r>
                            <w:proofErr w:type="spellEnd"/>
                            <w:r>
                              <w:t xml:space="preserve"> a moo </w:t>
                            </w:r>
                            <w:proofErr w:type="spellStart"/>
                            <w:r>
                              <w:t>moo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D10A76" w14:textId="77777777" w:rsidR="005971F8" w:rsidRDefault="005971F8" w:rsidP="005971F8">
                            <w:pPr>
                              <w:spacing w:after="0"/>
                              <w:ind w:left="720"/>
                            </w:pPr>
                            <w:r>
                              <w:t>Old MacDonald had a farm, E I E I O.</w:t>
                            </w:r>
                          </w:p>
                          <w:p w14:paraId="358B4588" w14:textId="77777777" w:rsidR="005971F8" w:rsidRDefault="005971F8" w:rsidP="005971F8">
                            <w:pPr>
                              <w:spacing w:after="0"/>
                            </w:pPr>
                            <w:r>
                              <w:t>Repeat with:</w:t>
                            </w:r>
                          </w:p>
                          <w:p w14:paraId="3AF74534" w14:textId="77777777" w:rsidR="005971F8" w:rsidRDefault="005971F8" w:rsidP="005971F8">
                            <w:pPr>
                              <w:spacing w:after="0"/>
                              <w:ind w:left="426"/>
                            </w:pPr>
                            <w:r>
                              <w:t>Dog</w:t>
                            </w:r>
                          </w:p>
                          <w:p w14:paraId="3B26AAB7" w14:textId="77777777" w:rsidR="005971F8" w:rsidRDefault="005971F8" w:rsidP="005971F8">
                            <w:pPr>
                              <w:spacing w:after="0"/>
                              <w:ind w:left="426"/>
                            </w:pPr>
                            <w:r>
                              <w:t>Cat</w:t>
                            </w:r>
                          </w:p>
                          <w:p w14:paraId="55700B9E" w14:textId="24AA7D0D" w:rsidR="005971F8" w:rsidRDefault="005971F8" w:rsidP="005971F8">
                            <w:pPr>
                              <w:spacing w:after="0"/>
                              <w:ind w:left="426"/>
                            </w:pPr>
                            <w:r>
                              <w:t>Pig</w:t>
                            </w:r>
                          </w:p>
                          <w:p w14:paraId="0B93D6A3" w14:textId="77777777" w:rsidR="005971F8" w:rsidRPr="000A293F" w:rsidRDefault="005971F8" w:rsidP="005971F8">
                            <w:pPr>
                              <w:spacing w:after="0"/>
                              <w:ind w:left="426"/>
                            </w:pPr>
                            <w:r>
                              <w:t xml:space="preserve">Etc, whichever animals you like with their appropriate sounds </w:t>
                            </w:r>
                          </w:p>
                          <w:p w14:paraId="3B8C2C7F" w14:textId="77777777" w:rsidR="005971F8" w:rsidRDefault="005971F8" w:rsidP="005971F8">
                            <w:pPr>
                              <w:spacing w:after="0"/>
                              <w:ind w:left="426"/>
                            </w:pPr>
                          </w:p>
                          <w:p w14:paraId="6437D272" w14:textId="77777777" w:rsidR="005971F8" w:rsidRDefault="005971F8" w:rsidP="005971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B8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4pt;margin-top:30.5pt;width:341.35pt;height:16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">
                <v:textbox>
                  <w:txbxContent>
                    <w:p w14:paraId="2911061F" w14:textId="77777777" w:rsidR="005971F8" w:rsidRDefault="005971F8" w:rsidP="005971F8">
                      <w:pPr>
                        <w:spacing w:after="0"/>
                      </w:pPr>
                      <w:r>
                        <w:t>Verse:</w:t>
                      </w:r>
                    </w:p>
                    <w:p w14:paraId="0D24A7EF" w14:textId="77777777" w:rsidR="005971F8" w:rsidRDefault="005971F8" w:rsidP="005971F8">
                      <w:pPr>
                        <w:spacing w:after="0"/>
                        <w:ind w:left="720"/>
                      </w:pPr>
                      <w:r>
                        <w:t>Old MacDonald had a farm, E I E I O,</w:t>
                      </w:r>
                    </w:p>
                    <w:p w14:paraId="524B390A" w14:textId="77777777" w:rsidR="005971F8" w:rsidRDefault="005971F8" w:rsidP="005971F8">
                      <w:pPr>
                        <w:spacing w:after="0"/>
                        <w:ind w:left="720"/>
                      </w:pPr>
                      <w:r>
                        <w:t xml:space="preserve">And on his </w:t>
                      </w:r>
                      <w:proofErr w:type="gramStart"/>
                      <w:r>
                        <w:t>farm</w:t>
                      </w:r>
                      <w:proofErr w:type="gramEnd"/>
                      <w:r>
                        <w:t xml:space="preserve"> he had a cow, E I E I O.</w:t>
                      </w:r>
                    </w:p>
                    <w:p w14:paraId="2AD81DD5" w14:textId="77777777" w:rsidR="005971F8" w:rsidRDefault="005971F8" w:rsidP="005971F8">
                      <w:pPr>
                        <w:spacing w:after="0"/>
                        <w:ind w:left="720"/>
                      </w:pPr>
                      <w:r>
                        <w:t xml:space="preserve">With a moo </w:t>
                      </w:r>
                      <w:proofErr w:type="spellStart"/>
                      <w:r>
                        <w:t>moo</w:t>
                      </w:r>
                      <w:proofErr w:type="spellEnd"/>
                      <w:r>
                        <w:t xml:space="preserve"> here and a moo </w:t>
                      </w:r>
                      <w:proofErr w:type="spellStart"/>
                      <w:r>
                        <w:t>moo</w:t>
                      </w:r>
                      <w:proofErr w:type="spellEnd"/>
                      <w:r>
                        <w:t xml:space="preserve"> there,</w:t>
                      </w:r>
                    </w:p>
                    <w:p w14:paraId="3FFD4F1E" w14:textId="77777777" w:rsidR="005971F8" w:rsidRDefault="005971F8" w:rsidP="005971F8">
                      <w:pPr>
                        <w:spacing w:after="0"/>
                        <w:ind w:left="720"/>
                      </w:pPr>
                      <w:r>
                        <w:t xml:space="preserve">Here a moo, there a moo, </w:t>
                      </w:r>
                      <w:proofErr w:type="spellStart"/>
                      <w:r>
                        <w:t>ev'rywhere</w:t>
                      </w:r>
                      <w:proofErr w:type="spellEnd"/>
                      <w:r>
                        <w:t xml:space="preserve"> a moo </w:t>
                      </w:r>
                      <w:proofErr w:type="spellStart"/>
                      <w:r>
                        <w:t>moo</w:t>
                      </w:r>
                      <w:proofErr w:type="spellEnd"/>
                      <w:r>
                        <w:t>.</w:t>
                      </w:r>
                    </w:p>
                    <w:p w14:paraId="73D10A76" w14:textId="77777777" w:rsidR="005971F8" w:rsidRDefault="005971F8" w:rsidP="005971F8">
                      <w:pPr>
                        <w:spacing w:after="0"/>
                        <w:ind w:left="720"/>
                      </w:pPr>
                      <w:r>
                        <w:t>Old MacDonald had a farm, E I E I O.</w:t>
                      </w:r>
                    </w:p>
                    <w:p w14:paraId="358B4588" w14:textId="77777777" w:rsidR="005971F8" w:rsidRDefault="005971F8" w:rsidP="005971F8">
                      <w:pPr>
                        <w:spacing w:after="0"/>
                      </w:pPr>
                      <w:r>
                        <w:t>Repeat with:</w:t>
                      </w:r>
                    </w:p>
                    <w:p w14:paraId="3AF74534" w14:textId="77777777" w:rsidR="005971F8" w:rsidRDefault="005971F8" w:rsidP="005971F8">
                      <w:pPr>
                        <w:spacing w:after="0"/>
                        <w:ind w:left="426"/>
                      </w:pPr>
                      <w:r>
                        <w:t>Dog</w:t>
                      </w:r>
                    </w:p>
                    <w:p w14:paraId="3B26AAB7" w14:textId="77777777" w:rsidR="005971F8" w:rsidRDefault="005971F8" w:rsidP="005971F8">
                      <w:pPr>
                        <w:spacing w:after="0"/>
                        <w:ind w:left="426"/>
                      </w:pPr>
                      <w:r>
                        <w:t>Cat</w:t>
                      </w:r>
                    </w:p>
                    <w:p w14:paraId="55700B9E" w14:textId="24AA7D0D" w:rsidR="005971F8" w:rsidRDefault="005971F8" w:rsidP="005971F8">
                      <w:pPr>
                        <w:spacing w:after="0"/>
                        <w:ind w:left="426"/>
                      </w:pPr>
                      <w:r>
                        <w:t>Pig</w:t>
                      </w:r>
                    </w:p>
                    <w:p w14:paraId="0B93D6A3" w14:textId="77777777" w:rsidR="005971F8" w:rsidRPr="000A293F" w:rsidRDefault="005971F8" w:rsidP="005971F8">
                      <w:pPr>
                        <w:spacing w:after="0"/>
                        <w:ind w:left="426"/>
                      </w:pPr>
                      <w:r>
                        <w:t xml:space="preserve">Etc, whichever animals you like with their appropriate sounds </w:t>
                      </w:r>
                    </w:p>
                    <w:p w14:paraId="3B8C2C7F" w14:textId="77777777" w:rsidR="005971F8" w:rsidRDefault="005971F8" w:rsidP="005971F8">
                      <w:pPr>
                        <w:spacing w:after="0"/>
                        <w:ind w:left="426"/>
                      </w:pPr>
                    </w:p>
                    <w:p w14:paraId="6437D272" w14:textId="77777777" w:rsidR="005971F8" w:rsidRDefault="005971F8" w:rsidP="005971F8"/>
                  </w:txbxContent>
                </v:textbox>
              </v:shape>
            </w:pict>
          </mc:Fallback>
        </mc:AlternateContent>
      </w:r>
      <w:r>
        <w:t xml:space="preserve">The verse is repeated for each animal and the appropriate sound for the animal is used </w:t>
      </w:r>
      <w:proofErr w:type="spellStart"/>
      <w:r>
        <w:t>eg</w:t>
      </w:r>
      <w:proofErr w:type="spellEnd"/>
      <w:r>
        <w:t xml:space="preserve"> cows go “moo”, ducks go “quack” etc. </w:t>
      </w:r>
    </w:p>
    <w:p w14:paraId="277F60CE" w14:textId="77777777" w:rsidR="005971F8" w:rsidRDefault="005971F8" w:rsidP="005971F8"/>
    <w:p w14:paraId="5CB17F33" w14:textId="77777777" w:rsidR="005971F8" w:rsidRDefault="005971F8" w:rsidP="005971F8"/>
    <w:p w14:paraId="2069A27E" w14:textId="77777777" w:rsidR="005971F8" w:rsidRDefault="005971F8" w:rsidP="005971F8"/>
    <w:p w14:paraId="18DF9611" w14:textId="5B8968B3" w:rsidR="005971F8" w:rsidRDefault="005971F8" w:rsidP="005971F8"/>
    <w:p w14:paraId="4182771D" w14:textId="3A744703" w:rsidR="005971F8" w:rsidRDefault="005971F8" w:rsidP="005971F8"/>
    <w:p w14:paraId="19D505B9" w14:textId="1C495690" w:rsidR="005971F8" w:rsidRDefault="005971F8" w:rsidP="005971F8"/>
    <w:p w14:paraId="448A894F" w14:textId="11C281FB" w:rsidR="005971F8" w:rsidRDefault="005971F8" w:rsidP="005971F8"/>
    <w:p w14:paraId="6E012B56" w14:textId="503144CE" w:rsidR="005971F8" w:rsidRPr="00CA6A5F" w:rsidRDefault="00CA6A5F" w:rsidP="005971F8">
      <w:pPr>
        <w:spacing w:before="240"/>
      </w:pPr>
      <w:r w:rsidRPr="00CA6A5F">
        <w:t xml:space="preserve">Please write </w:t>
      </w:r>
      <w:r>
        <w:t xml:space="preserve">a few </w:t>
      </w:r>
      <w:r w:rsidRPr="00CA6A5F">
        <w:rPr>
          <w:b/>
          <w:u w:val="single"/>
        </w:rPr>
        <w:t>unit test</w:t>
      </w:r>
      <w:r>
        <w:rPr>
          <w:b/>
          <w:u w:val="single"/>
        </w:rPr>
        <w:t>s</w:t>
      </w:r>
      <w:r w:rsidRPr="00CA6A5F">
        <w:t xml:space="preserve"> for your solution.</w:t>
      </w:r>
      <w:r>
        <w:t xml:space="preserve"> We don’t need full code coverage, just a few unit tests covering the main logic.</w:t>
      </w:r>
    </w:p>
    <w:p w14:paraId="17075908" w14:textId="777C3CD7" w:rsidR="005971F8" w:rsidRPr="00B3575F" w:rsidRDefault="005971F8" w:rsidP="005971F8">
      <w:pPr>
        <w:rPr>
          <w:b/>
        </w:rPr>
      </w:pPr>
      <w:r w:rsidRPr="00B3575F">
        <w:rPr>
          <w:b/>
        </w:rPr>
        <w:t>Question 2</w:t>
      </w:r>
    </w:p>
    <w:p w14:paraId="3552084D" w14:textId="77777777" w:rsidR="00CA6A5F" w:rsidRDefault="00CA6A5F" w:rsidP="00CA6A5F">
      <w:r>
        <w:t>Extend your program to allow the user to provide their own animals and sounds through the console.</w:t>
      </w:r>
    </w:p>
    <w:p w14:paraId="7437031B" w14:textId="54D18115" w:rsidR="005971F8" w:rsidRPr="00B3575F" w:rsidRDefault="00B3575F" w:rsidP="005971F8">
      <w:pPr>
        <w:rPr>
          <w:b/>
        </w:rPr>
      </w:pPr>
      <w:r w:rsidRPr="00B3575F">
        <w:rPr>
          <w:b/>
        </w:rPr>
        <w:t>Question 3</w:t>
      </w:r>
    </w:p>
    <w:p w14:paraId="757B60AB" w14:textId="77777777" w:rsidR="00CA6A5F" w:rsidRDefault="00CA6A5F" w:rsidP="00CA6A5F">
      <w:pPr>
        <w:spacing w:before="240"/>
      </w:pPr>
      <w:r>
        <w:t>Provide a class diagram including the key concepts in the problem i.e. don’t need to include all classes. This does not have to be done with a tool, a pencil and paper drawing is fine.</w:t>
      </w:r>
    </w:p>
    <w:p w14:paraId="33DE16A3" w14:textId="77777777" w:rsidR="00B3575F" w:rsidRPr="005971F8" w:rsidRDefault="00B3575F" w:rsidP="005971F8">
      <w:bookmarkStart w:id="4" w:name="_GoBack"/>
      <w:bookmarkEnd w:id="0"/>
      <w:bookmarkEnd w:id="1"/>
      <w:bookmarkEnd w:id="2"/>
      <w:bookmarkEnd w:id="3"/>
      <w:bookmarkEnd w:id="4"/>
    </w:p>
    <w:sectPr w:rsidR="00B3575F" w:rsidRPr="005971F8" w:rsidSect="005A0C91">
      <w:headerReference w:type="default" r:id="rId11"/>
      <w:footerReference w:type="default" r:id="rId12"/>
      <w:headerReference w:type="first" r:id="rId13"/>
      <w:pgSz w:w="11906" w:h="16838" w:code="9"/>
      <w:pgMar w:top="1276" w:right="765" w:bottom="1418" w:left="765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A753D" w14:textId="77777777" w:rsidR="00BA29D9" w:rsidRDefault="00BA29D9" w:rsidP="00C304B3">
      <w:r>
        <w:separator/>
      </w:r>
    </w:p>
  </w:endnote>
  <w:endnote w:type="continuationSeparator" w:id="0">
    <w:p w14:paraId="1855DCE1" w14:textId="77777777" w:rsidR="00BA29D9" w:rsidRDefault="00BA29D9" w:rsidP="00C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4" w:space="0" w:color="63666A" w:themeColor="tex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6"/>
      <w:gridCol w:w="3005"/>
    </w:tblGrid>
    <w:tr w:rsidR="001D0C6C" w:rsidRPr="00485D78" w14:paraId="069689AA" w14:textId="77777777" w:rsidTr="001D0C6C">
      <w:trPr>
        <w:trHeight w:hRule="exact" w:val="652"/>
      </w:trPr>
      <w:tc>
        <w:tcPr>
          <w:tcW w:w="1776" w:type="pct"/>
          <w:vAlign w:val="bottom"/>
        </w:tcPr>
        <w:p w14:paraId="069689A5" w14:textId="77777777" w:rsidR="001D0C6C" w:rsidRPr="00485D78" w:rsidRDefault="001D0C6C" w:rsidP="00435001">
          <w:pPr>
            <w:pStyle w:val="Footer"/>
            <w:rPr>
              <w:rFonts w:asciiTheme="majorHAnsi" w:hAnsiTheme="majorHAnsi" w:cstheme="majorHAnsi"/>
              <w:lang w:val="en-GB"/>
            </w:rPr>
          </w:pPr>
          <w:r w:rsidRPr="00485D78">
            <w:rPr>
              <w:rFonts w:asciiTheme="majorHAnsi" w:hAnsiTheme="majorHAnsi" w:cstheme="majorHAnsi"/>
              <w:lang w:val="en-GB"/>
            </w:rPr>
            <w:t xml:space="preserve">AllocateSoftware.com </w:t>
          </w:r>
        </w:p>
        <w:p w14:paraId="069689A6" w14:textId="77777777" w:rsidR="00407264" w:rsidRPr="00485D78" w:rsidRDefault="00407264" w:rsidP="00435001">
          <w:pPr>
            <w:pStyle w:val="Footer"/>
            <w:rPr>
              <w:lang w:val="en-GB"/>
            </w:rPr>
          </w:pPr>
          <w:r w:rsidRPr="00485D78">
            <w:rPr>
              <w:rFonts w:asciiTheme="majorHAnsi" w:hAnsiTheme="majorHAnsi" w:cstheme="majorHAnsi"/>
              <w:lang w:val="en-GB"/>
            </w:rPr>
            <w:t xml:space="preserve">Copyright </w:t>
          </w:r>
          <w:r w:rsidRPr="00485D78">
            <w:rPr>
              <w:rFonts w:asciiTheme="majorHAnsi" w:hAnsiTheme="majorHAnsi" w:cstheme="majorHAnsi"/>
              <w:lang w:val="sv-SE"/>
            </w:rPr>
            <w:fldChar w:fldCharType="begin"/>
          </w:r>
          <w:r w:rsidRPr="00485D78">
            <w:rPr>
              <w:rFonts w:asciiTheme="majorHAnsi" w:hAnsiTheme="majorHAnsi" w:cstheme="majorHAnsi"/>
              <w:lang w:val="sv-SE"/>
            </w:rPr>
            <w:instrText xml:space="preserve"> CREATEDATE  \@ "yyyy" \* MERGEFORMAT </w:instrText>
          </w:r>
          <w:r w:rsidRPr="00485D78">
            <w:rPr>
              <w:rFonts w:asciiTheme="majorHAnsi" w:hAnsiTheme="majorHAnsi" w:cstheme="majorHAnsi"/>
              <w:lang w:val="sv-SE"/>
            </w:rPr>
            <w:fldChar w:fldCharType="separate"/>
          </w:r>
          <w:r w:rsidR="007B707E">
            <w:rPr>
              <w:rFonts w:asciiTheme="majorHAnsi" w:hAnsiTheme="majorHAnsi" w:cstheme="majorHAnsi"/>
              <w:noProof/>
              <w:lang w:val="sv-SE"/>
            </w:rPr>
            <w:t>2017</w:t>
          </w:r>
          <w:r w:rsidRPr="00485D78">
            <w:rPr>
              <w:rFonts w:asciiTheme="majorHAnsi" w:hAnsiTheme="majorHAnsi" w:cstheme="majorHAnsi"/>
            </w:rPr>
            <w:fldChar w:fldCharType="end"/>
          </w:r>
          <w:r w:rsidRPr="00485D78">
            <w:rPr>
              <w:rFonts w:asciiTheme="majorHAnsi" w:hAnsiTheme="majorHAnsi" w:cstheme="majorHAnsi"/>
              <w:lang w:val="en-GB"/>
            </w:rPr>
            <w:t xml:space="preserve"> Allocate Software and its subsidiaries</w:t>
          </w:r>
        </w:p>
      </w:tc>
      <w:tc>
        <w:tcPr>
          <w:tcW w:w="1776" w:type="pct"/>
          <w:vAlign w:val="bottom"/>
        </w:tcPr>
        <w:p w14:paraId="069689A7" w14:textId="77777777" w:rsidR="001D0C6C" w:rsidRPr="00485D78" w:rsidRDefault="001D0C6C" w:rsidP="001D0C6C">
          <w:pPr>
            <w:pStyle w:val="Footer"/>
            <w:tabs>
              <w:tab w:val="center" w:pos="1395"/>
            </w:tabs>
            <w:rPr>
              <w:rFonts w:asciiTheme="majorHAnsi" w:hAnsiTheme="majorHAnsi" w:cstheme="majorHAnsi"/>
              <w:lang w:val="en-GB"/>
            </w:rPr>
          </w:pPr>
          <w:r w:rsidRPr="00485D78">
            <w:rPr>
              <w:rFonts w:asciiTheme="majorHAnsi" w:hAnsiTheme="majorHAnsi" w:cstheme="majorHAnsi"/>
              <w:lang w:val="en-GB"/>
            </w:rPr>
            <w:tab/>
          </w:r>
        </w:p>
        <w:p w14:paraId="069689A8" w14:textId="77777777" w:rsidR="001D0C6C" w:rsidRPr="00485D78" w:rsidRDefault="001D0C6C" w:rsidP="00435001">
          <w:pPr>
            <w:pStyle w:val="Footer"/>
            <w:jc w:val="center"/>
            <w:rPr>
              <w:lang w:val="en-GB"/>
            </w:rPr>
          </w:pPr>
        </w:p>
      </w:tc>
      <w:tc>
        <w:tcPr>
          <w:tcW w:w="1448" w:type="pct"/>
          <w:vAlign w:val="bottom"/>
        </w:tcPr>
        <w:p w14:paraId="069689A9" w14:textId="77777777" w:rsidR="001D0C6C" w:rsidRPr="00485D78" w:rsidRDefault="001D0C6C" w:rsidP="00435001">
          <w:pPr>
            <w:pStyle w:val="Footer"/>
            <w:jc w:val="right"/>
            <w:rPr>
              <w:lang w:val="en-GB"/>
            </w:rPr>
          </w:pPr>
          <w:r w:rsidRPr="00485D78">
            <w:rPr>
              <w:noProof/>
              <w:lang w:val="en-GB" w:eastAsia="en-GB"/>
            </w:rPr>
            <w:drawing>
              <wp:inline distT="0" distB="0" distL="0" distR="0" wp14:anchorId="069689B3" wp14:editId="069689B4">
                <wp:extent cx="1283672" cy="216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llocate_logo_digital_Horizontal_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672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9689AB" w14:textId="77777777" w:rsidR="001D0C6C" w:rsidRPr="00485D78" w:rsidRDefault="001D0C6C" w:rsidP="00435001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460F8" w14:textId="77777777" w:rsidR="00BA29D9" w:rsidRDefault="00BA29D9" w:rsidP="00C304B3">
      <w:r>
        <w:separator/>
      </w:r>
    </w:p>
  </w:footnote>
  <w:footnote w:type="continuationSeparator" w:id="0">
    <w:p w14:paraId="07E6E388" w14:textId="77777777" w:rsidR="00BA29D9" w:rsidRDefault="00BA29D9" w:rsidP="00C3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689A4" w14:textId="77777777" w:rsidR="00435001" w:rsidRDefault="0043500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069689B1" wp14:editId="069689B2">
          <wp:simplePos x="0" y="0"/>
          <wp:positionH relativeFrom="margin">
            <wp:align>center</wp:align>
          </wp:positionH>
          <wp:positionV relativeFrom="page">
            <wp:posOffset>13447</wp:posOffset>
          </wp:positionV>
          <wp:extent cx="7138670" cy="9608185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ey 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85"/>
                  <a:stretch/>
                </pic:blipFill>
                <pic:spPr bwMode="auto">
                  <a:xfrm>
                    <a:off x="0" y="0"/>
                    <a:ext cx="7138670" cy="960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6DE9" w14:textId="1653B847" w:rsidR="00787C12" w:rsidRDefault="00787C1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776" behindDoc="0" locked="0" layoutInCell="1" allowOverlap="1" wp14:anchorId="24D14A8B" wp14:editId="2906A44E">
          <wp:simplePos x="0" y="0"/>
          <wp:positionH relativeFrom="page">
            <wp:align>left</wp:align>
          </wp:positionH>
          <wp:positionV relativeFrom="paragraph">
            <wp:posOffset>-181610</wp:posOffset>
          </wp:positionV>
          <wp:extent cx="7560000" cy="1457463"/>
          <wp:effectExtent l="0" t="0" r="0" b="0"/>
          <wp:wrapSquare wrapText="bothSides"/>
          <wp:docPr id="224" name="Picture 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" name="logo and line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367"/>
                  <a:stretch/>
                </pic:blipFill>
                <pic:spPr bwMode="auto">
                  <a:xfrm>
                    <a:off x="0" y="0"/>
                    <a:ext cx="7560000" cy="14574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3046"/>
    <w:multiLevelType w:val="hybridMultilevel"/>
    <w:tmpl w:val="2B42EEDE"/>
    <w:lvl w:ilvl="0" w:tplc="D752038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8F1FF7"/>
      </w:rPr>
    </w:lvl>
    <w:lvl w:ilvl="1" w:tplc="C75E1AF8">
      <w:start w:val="1"/>
      <w:numFmt w:val="bullet"/>
      <w:pStyle w:val="Bullet2"/>
      <w:lvlText w:val="­"/>
      <w:lvlJc w:val="left"/>
      <w:pPr>
        <w:ind w:left="1440" w:hanging="360"/>
      </w:pPr>
      <w:rPr>
        <w:rFonts w:asciiTheme="majorHAnsi" w:hAnsiTheme="majorHAnsi" w:cstheme="majorHAnsi" w:hint="default"/>
        <w:color w:val="8F1FF7"/>
        <w:sz w:val="24"/>
      </w:rPr>
    </w:lvl>
    <w:lvl w:ilvl="2" w:tplc="4CAA9DBE">
      <w:start w:val="1"/>
      <w:numFmt w:val="bullet"/>
      <w:pStyle w:val="Bullet3"/>
      <w:lvlText w:val="­"/>
      <w:lvlJc w:val="left"/>
      <w:pPr>
        <w:ind w:left="2160" w:hanging="360"/>
      </w:pPr>
      <w:rPr>
        <w:rFonts w:ascii="Calibri Light" w:hAnsi="Calibri Light" w:hint="default"/>
        <w:color w:val="8F1FF7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73AC1"/>
    <w:multiLevelType w:val="hybridMultilevel"/>
    <w:tmpl w:val="72C22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1C67"/>
    <w:multiLevelType w:val="hybridMultilevel"/>
    <w:tmpl w:val="848C5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D0AA1"/>
    <w:multiLevelType w:val="hybridMultilevel"/>
    <w:tmpl w:val="48EC1B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ysDQzNzY0NzY3MTRS0lEKTi0uzszPAykwrwUAUZ6y2iwAAAA="/>
  </w:docVars>
  <w:rsids>
    <w:rsidRoot w:val="007B707E"/>
    <w:rsid w:val="0007321F"/>
    <w:rsid w:val="000750F5"/>
    <w:rsid w:val="00084BA0"/>
    <w:rsid w:val="000A1599"/>
    <w:rsid w:val="001108F9"/>
    <w:rsid w:val="00142700"/>
    <w:rsid w:val="001D0C6C"/>
    <w:rsid w:val="001F7CD1"/>
    <w:rsid w:val="00283ADA"/>
    <w:rsid w:val="0033522C"/>
    <w:rsid w:val="0034215F"/>
    <w:rsid w:val="00383FA9"/>
    <w:rsid w:val="003D0FAE"/>
    <w:rsid w:val="00407264"/>
    <w:rsid w:val="00435001"/>
    <w:rsid w:val="0043799C"/>
    <w:rsid w:val="00485BE8"/>
    <w:rsid w:val="00485D78"/>
    <w:rsid w:val="004C7BCE"/>
    <w:rsid w:val="00500EB3"/>
    <w:rsid w:val="00511638"/>
    <w:rsid w:val="00512FA6"/>
    <w:rsid w:val="00591BA2"/>
    <w:rsid w:val="005971F8"/>
    <w:rsid w:val="005A0C91"/>
    <w:rsid w:val="005C4D73"/>
    <w:rsid w:val="005E57D0"/>
    <w:rsid w:val="0064312F"/>
    <w:rsid w:val="00787C12"/>
    <w:rsid w:val="007B707E"/>
    <w:rsid w:val="00856515"/>
    <w:rsid w:val="0089015A"/>
    <w:rsid w:val="009827EF"/>
    <w:rsid w:val="00983E63"/>
    <w:rsid w:val="009F2FA9"/>
    <w:rsid w:val="00A414F4"/>
    <w:rsid w:val="00A96715"/>
    <w:rsid w:val="00B3575F"/>
    <w:rsid w:val="00BA29D9"/>
    <w:rsid w:val="00BE768C"/>
    <w:rsid w:val="00C139E6"/>
    <w:rsid w:val="00C304B3"/>
    <w:rsid w:val="00C61068"/>
    <w:rsid w:val="00CA6A5F"/>
    <w:rsid w:val="00F44298"/>
    <w:rsid w:val="00F63FE4"/>
    <w:rsid w:val="00F64624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68944"/>
  <w15:chartTrackingRefBased/>
  <w15:docId w15:val="{B8DCF464-DEFD-4419-AF5D-8875D275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001"/>
    <w:rPr>
      <w:color w:val="63666A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001"/>
    <w:pPr>
      <w:keepNext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001"/>
    <w:pPr>
      <w:keepNext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001"/>
    <w:pPr>
      <w:keepNext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001"/>
    <w:pPr>
      <w:keepNext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unhideWhenUsed/>
    <w:rsid w:val="00C304B3"/>
  </w:style>
  <w:style w:type="character" w:customStyle="1" w:styleId="HeaderChar">
    <w:name w:val="Header Char"/>
    <w:basedOn w:val="DefaultParagraphFont"/>
    <w:link w:val="Header"/>
    <w:uiPriority w:val="99"/>
    <w:rsid w:val="00C304B3"/>
    <w:rPr>
      <w:color w:val="63666A" w:themeColor="text2"/>
      <w:sz w:val="16"/>
      <w:szCs w:val="16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C304B3"/>
    <w:pPr>
      <w:spacing w:after="0" w:line="240" w:lineRule="auto"/>
    </w:pPr>
    <w:rPr>
      <w:sz w:val="16"/>
      <w:szCs w:val="16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C304B3"/>
    <w:rPr>
      <w:color w:val="63666A" w:themeColor="text2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C304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04B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304B3"/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304B3"/>
    <w:rPr>
      <w:b/>
      <w:color w:val="63666A" w:themeColor="text2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B3"/>
    <w:rPr>
      <w:sz w:val="36"/>
      <w:szCs w:val="36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C304B3"/>
    <w:rPr>
      <w:color w:val="63666A" w:themeColor="text2"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435001"/>
    <w:rPr>
      <w:b/>
      <w:color w:val="63666A" w:themeColor="text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5001"/>
    <w:rPr>
      <w:color w:val="63666A" w:themeColor="tex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5001"/>
    <w:rPr>
      <w:b/>
      <w:color w:val="6366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5001"/>
    <w:rPr>
      <w:color w:val="63666A" w:themeColor="text2"/>
      <w:sz w:val="28"/>
      <w:szCs w:val="28"/>
    </w:rPr>
  </w:style>
  <w:style w:type="paragraph" w:customStyle="1" w:styleId="Bullet1">
    <w:name w:val="Bullet 1"/>
    <w:basedOn w:val="ListParagraph"/>
    <w:qFormat/>
    <w:rsid w:val="00C304B3"/>
    <w:pPr>
      <w:numPr>
        <w:numId w:val="2"/>
      </w:numPr>
      <w:spacing w:line="240" w:lineRule="auto"/>
      <w:ind w:left="568" w:hanging="284"/>
      <w:contextualSpacing w:val="0"/>
    </w:pPr>
  </w:style>
  <w:style w:type="paragraph" w:customStyle="1" w:styleId="Bullet2">
    <w:name w:val="Bullet 2"/>
    <w:basedOn w:val="ListParagraph"/>
    <w:qFormat/>
    <w:rsid w:val="00C304B3"/>
    <w:pPr>
      <w:numPr>
        <w:ilvl w:val="1"/>
        <w:numId w:val="2"/>
      </w:numPr>
      <w:spacing w:line="240" w:lineRule="auto"/>
      <w:ind w:left="851" w:hanging="284"/>
      <w:contextualSpacing w:val="0"/>
    </w:pPr>
  </w:style>
  <w:style w:type="paragraph" w:customStyle="1" w:styleId="Bullet3">
    <w:name w:val="Bullet 3"/>
    <w:basedOn w:val="ListParagraph"/>
    <w:qFormat/>
    <w:rsid w:val="00C304B3"/>
    <w:pPr>
      <w:numPr>
        <w:ilvl w:val="2"/>
        <w:numId w:val="2"/>
      </w:numPr>
      <w:spacing w:line="240" w:lineRule="auto"/>
      <w:ind w:left="1135" w:hanging="284"/>
      <w:contextualSpacing w:val="0"/>
    </w:pPr>
  </w:style>
  <w:style w:type="table" w:styleId="TableGrid">
    <w:name w:val="Table Grid"/>
    <w:basedOn w:val="TableNormal"/>
    <w:uiPriority w:val="39"/>
    <w:rsid w:val="009F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5001"/>
    <w:pPr>
      <w:spacing w:after="0" w:line="240" w:lineRule="auto"/>
    </w:pPr>
    <w:rPr>
      <w:color w:val="63666A" w:themeColor="text2"/>
    </w:rPr>
  </w:style>
  <w:style w:type="paragraph" w:customStyle="1" w:styleId="Addresses">
    <w:name w:val="Addresses"/>
    <w:basedOn w:val="Normal"/>
    <w:rsid w:val="00435001"/>
    <w:rPr>
      <w:sz w:val="18"/>
    </w:rPr>
  </w:style>
  <w:style w:type="paragraph" w:customStyle="1" w:styleId="DocumentTitle">
    <w:name w:val="Document Title"/>
    <w:basedOn w:val="Normal"/>
    <w:link w:val="DocumentTitleChar"/>
    <w:qFormat/>
    <w:rsid w:val="005A0C91"/>
    <w:pPr>
      <w:keepNext/>
      <w:keepLines/>
      <w:shd w:val="clear" w:color="auto" w:fill="FFFFFF"/>
      <w:spacing w:before="1200" w:after="240" w:line="240" w:lineRule="auto"/>
      <w:jc w:val="both"/>
      <w:outlineLvl w:val="0"/>
    </w:pPr>
    <w:rPr>
      <w:rFonts w:eastAsia="Times New Roman" w:cstheme="minorHAnsi"/>
      <w:color w:val="46166B"/>
      <w:spacing w:val="-30"/>
      <w:kern w:val="28"/>
      <w:sz w:val="56"/>
      <w:szCs w:val="56"/>
    </w:rPr>
  </w:style>
  <w:style w:type="character" w:customStyle="1" w:styleId="DocumentTitleChar">
    <w:name w:val="Document Title Char"/>
    <w:basedOn w:val="DefaultParagraphFont"/>
    <w:link w:val="DocumentTitle"/>
    <w:rsid w:val="005A0C91"/>
    <w:rPr>
      <w:rFonts w:eastAsia="Times New Roman" w:cstheme="minorHAnsi"/>
      <w:color w:val="46166B"/>
      <w:spacing w:val="-30"/>
      <w:kern w:val="28"/>
      <w:sz w:val="56"/>
      <w:szCs w:val="5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.jones\AppData\Local\Microsoft\Windows\INetCache\Content.Outlook\45KW7LGG\Allocate_layout%20long%20template%202407.dotx" TargetMode="External"/></Relationships>
</file>

<file path=word/theme/theme1.xml><?xml version="1.0" encoding="utf-8"?>
<a:theme xmlns:a="http://schemas.openxmlformats.org/drawingml/2006/main" name="Office Theme">
  <a:themeElements>
    <a:clrScheme name="Allocate">
      <a:dk1>
        <a:sysClr val="windowText" lastClr="000000"/>
      </a:dk1>
      <a:lt1>
        <a:sysClr val="window" lastClr="FFFFFF"/>
      </a:lt1>
      <a:dk2>
        <a:srgbClr val="63666A"/>
      </a:dk2>
      <a:lt2>
        <a:srgbClr val="DADBDC"/>
      </a:lt2>
      <a:accent1>
        <a:srgbClr val="8F1FF7"/>
      </a:accent1>
      <a:accent2>
        <a:srgbClr val="63666A"/>
      </a:accent2>
      <a:accent3>
        <a:srgbClr val="8F1FF7"/>
      </a:accent3>
      <a:accent4>
        <a:srgbClr val="63666A"/>
      </a:accent4>
      <a:accent5>
        <a:srgbClr val="8F1FF7"/>
      </a:accent5>
      <a:accent6>
        <a:srgbClr val="63666A"/>
      </a:accent6>
      <a:hlink>
        <a:srgbClr val="8F1FF7"/>
      </a:hlink>
      <a:folHlink>
        <a:srgbClr val="DADBDC"/>
      </a:folHlink>
    </a:clrScheme>
    <a:fontScheme name="Allocate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6cd3fa9-69ae-4591-a72d-dc2163db6e20">YQAZJJJEJ4SJ-166-11914</_dlc_DocId>
    <_dlc_DocIdUrl xmlns="f6cd3fa9-69ae-4591-a72d-dc2163db6e20">
      <Url>http://matrix/cs/cm/_layouts/DocIdRedir.aspx?ID=YQAZJJJEJ4SJ-166-11914</Url>
      <Description>YQAZJJJEJ4SJ-166-11914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C33541189694489655E70680FEAE9" ma:contentTypeVersion="0" ma:contentTypeDescription="Create a new document." ma:contentTypeScope="" ma:versionID="16f70f757767f37d50d723c7e3c57cf4">
  <xsd:schema xmlns:xsd="http://www.w3.org/2001/XMLSchema" xmlns:xs="http://www.w3.org/2001/XMLSchema" xmlns:p="http://schemas.microsoft.com/office/2006/metadata/properties" xmlns:ns2="f6cd3fa9-69ae-4591-a72d-dc2163db6e20" targetNamespace="http://schemas.microsoft.com/office/2006/metadata/properties" ma:root="true" ma:fieldsID="78bd71385082c88c85253f2d16c7eaf4" ns2:_="">
    <xsd:import namespace="f6cd3fa9-69ae-4591-a72d-dc2163db6e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d3fa9-69ae-4591-a72d-dc2163db6e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B9377-FE6C-4EDC-92C2-E55973BB50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F0EC10E-B9FD-4DB9-8757-55925364D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C6B15-3AF8-4C97-95F3-7CD38B20322E}">
  <ds:schemaRefs>
    <ds:schemaRef ds:uri="http://schemas.microsoft.com/office/2006/metadata/properties"/>
    <ds:schemaRef ds:uri="http://schemas.microsoft.com/office/infopath/2007/PartnerControls"/>
    <ds:schemaRef ds:uri="f6cd3fa9-69ae-4591-a72d-dc2163db6e20"/>
  </ds:schemaRefs>
</ds:datastoreItem>
</file>

<file path=customXml/itemProps4.xml><?xml version="1.0" encoding="utf-8"?>
<ds:datastoreItem xmlns:ds="http://schemas.openxmlformats.org/officeDocument/2006/customXml" ds:itemID="{41DAA5FF-1333-4379-B34E-66B7EBE54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cd3fa9-69ae-4591-a72d-dc2163db6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Allocate_layout long template 2407.dotx</Template>
  <TotalTime>12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Jones</dc:creator>
  <cp:keywords/>
  <dc:description/>
  <cp:lastModifiedBy>Krisztian Simon</cp:lastModifiedBy>
  <cp:revision>3</cp:revision>
  <dcterms:created xsi:type="dcterms:W3CDTF">2017-10-24T11:01:00Z</dcterms:created>
  <dcterms:modified xsi:type="dcterms:W3CDTF">2017-10-25T13:05:00Z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0x010100CBEC33541189694489655E70680FEAE9</vt:lpwstr>
  </property>
  <property fmtid="{D5CDD505-2E9C-101B-9397-08002B2CF9AE}" pid="3" name="_dlc_DocIdItemGuid">
    <vt:lpwstr>49fb3d27-0ede-456f-aa88-d47acf96c15f</vt:lpwstr>
  </property>
</Properties>
</file>